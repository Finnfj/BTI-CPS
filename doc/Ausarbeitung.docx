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AE12" w14:textId="77777777" w:rsidR="00A62862" w:rsidRDefault="00A62862" w:rsidP="00A62862">
      <w:pPr>
        <w:pStyle w:val="Titel"/>
        <w:jc w:val="center"/>
      </w:pPr>
      <w:r>
        <w:t xml:space="preserve">Cyberphysisches System </w:t>
      </w:r>
    </w:p>
    <w:p w14:paraId="3966C022" w14:textId="77777777" w:rsidR="003A4E82" w:rsidRDefault="00A62862" w:rsidP="00A62862">
      <w:pPr>
        <w:pStyle w:val="Titel"/>
        <w:jc w:val="center"/>
      </w:pPr>
      <w:r>
        <w:t>„Autonome Beförderung“</w:t>
      </w:r>
    </w:p>
    <w:p w14:paraId="35E598CA" w14:textId="77777777" w:rsidR="00F309C9" w:rsidRPr="00F309C9" w:rsidRDefault="00A62862" w:rsidP="00A62862">
      <w:pPr>
        <w:pStyle w:val="Untertitel"/>
        <w:jc w:val="center"/>
        <w:rPr>
          <w:sz w:val="28"/>
          <w:szCs w:val="28"/>
        </w:rPr>
      </w:pPr>
      <w:r w:rsidRPr="00F309C9">
        <w:rPr>
          <w:sz w:val="28"/>
          <w:szCs w:val="28"/>
        </w:rPr>
        <w:t>Finn Jannsen</w:t>
      </w:r>
    </w:p>
    <w:p w14:paraId="44235F50" w14:textId="77777777" w:rsidR="00A62862" w:rsidRDefault="00A62862" w:rsidP="00C432E6"/>
    <w:p w14:paraId="1C0C696A" w14:textId="77777777" w:rsidR="00C432E6" w:rsidRDefault="00C432E6" w:rsidP="00C432E6"/>
    <w:p w14:paraId="2334C9D2" w14:textId="77777777" w:rsidR="00C432E6" w:rsidRDefault="00C432E6" w:rsidP="00C432E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50914B" wp14:editId="24E2CF1A">
            <wp:simplePos x="0" y="0"/>
            <wp:positionH relativeFrom="margin">
              <wp:posOffset>-484505</wp:posOffset>
            </wp:positionH>
            <wp:positionV relativeFrom="paragraph">
              <wp:posOffset>371475</wp:posOffset>
            </wp:positionV>
            <wp:extent cx="6730365" cy="41719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F4D9D" w14:textId="77777777" w:rsidR="00C432E6" w:rsidRDefault="00C432E6" w:rsidP="00C432E6"/>
    <w:p w14:paraId="20C14F16" w14:textId="77777777" w:rsidR="00C432E6" w:rsidRDefault="00C432E6" w:rsidP="00C432E6"/>
    <w:p w14:paraId="3303CAAC" w14:textId="77777777" w:rsidR="00C432E6" w:rsidRDefault="00C432E6" w:rsidP="00C432E6"/>
    <w:p w14:paraId="3382ED7F" w14:textId="77777777" w:rsidR="00C432E6" w:rsidRDefault="00C432E6" w:rsidP="00C432E6"/>
    <w:p w14:paraId="40DDDFC7" w14:textId="77777777" w:rsidR="00C432E6" w:rsidRDefault="00C432E6" w:rsidP="00C432E6"/>
    <w:p w14:paraId="1ADEA971" w14:textId="77777777" w:rsidR="00C432E6" w:rsidRDefault="00C432E6" w:rsidP="00C432E6"/>
    <w:p w14:paraId="6B1706DA" w14:textId="77777777" w:rsidR="00C432E6" w:rsidRDefault="00C432E6" w:rsidP="00C432E6"/>
    <w:p w14:paraId="6D6EB8E0" w14:textId="77777777" w:rsidR="00C432E6" w:rsidRDefault="00C432E6" w:rsidP="00C432E6"/>
    <w:p w14:paraId="4BB767EE" w14:textId="77777777" w:rsidR="00C432E6" w:rsidRDefault="00C432E6" w:rsidP="00C432E6"/>
    <w:p w14:paraId="561AE75B" w14:textId="77777777" w:rsidR="00C432E6" w:rsidRDefault="00C432E6" w:rsidP="00C432E6"/>
    <w:p w14:paraId="612A7C5A" w14:textId="77777777" w:rsidR="00C432E6" w:rsidRDefault="00C432E6" w:rsidP="00C432E6"/>
    <w:p w14:paraId="35F170EC" w14:textId="77777777" w:rsidR="00C432E6" w:rsidRDefault="00C432E6" w:rsidP="00C432E6"/>
    <w:p w14:paraId="0A85DA9D" w14:textId="77777777" w:rsidR="00C432E6" w:rsidRDefault="00C432E6" w:rsidP="00C432E6"/>
    <w:p w14:paraId="4C207A72" w14:textId="77777777" w:rsidR="00C432E6" w:rsidRDefault="00C432E6" w:rsidP="00C432E6"/>
    <w:p w14:paraId="15065736" w14:textId="77777777" w:rsidR="00C432E6" w:rsidRDefault="00C432E6" w:rsidP="00C432E6"/>
    <w:p w14:paraId="2F4C6665" w14:textId="77777777" w:rsidR="00C432E6" w:rsidRDefault="00C432E6" w:rsidP="00C432E6">
      <w:r>
        <w:rPr>
          <w:rStyle w:val="Funotenzeichen"/>
        </w:rPr>
        <w:footnoteReference w:id="1"/>
      </w:r>
    </w:p>
    <w:p w14:paraId="2100F7E0" w14:textId="77777777" w:rsidR="00C432E6" w:rsidRDefault="00C432E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70503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21548" w14:textId="77777777" w:rsidR="00C432E6" w:rsidRDefault="00C432E6">
          <w:pPr>
            <w:pStyle w:val="Inhaltsverzeichnisberschrift"/>
          </w:pPr>
          <w:r>
            <w:t>Inhalt</w:t>
          </w:r>
        </w:p>
        <w:p w14:paraId="45673AE1" w14:textId="02DDED33" w:rsidR="00C3300D" w:rsidRDefault="00C432E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37906" w:history="1">
            <w:r w:rsidR="00C3300D" w:rsidRPr="00902C6B">
              <w:rPr>
                <w:rStyle w:val="Hyperlink"/>
                <w:noProof/>
              </w:rPr>
              <w:t>Einleitung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_Toc29837906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244AADC5" w14:textId="6FAF11B2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07" w:history="1">
            <w:r w:rsidR="00C3300D" w:rsidRPr="00902C6B">
              <w:rPr>
                <w:rStyle w:val="Hyperlink"/>
                <w:noProof/>
              </w:rPr>
              <w:t>Leitfrage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_Toc29837907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5FF924D9" w14:textId="7BD8E31D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08" w:history="1">
            <w:r w:rsidR="00C3300D" w:rsidRPr="00902C6B">
              <w:rPr>
                <w:rStyle w:val="Hyperlink"/>
                <w:noProof/>
              </w:rPr>
              <w:t>Ziele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_Toc29837908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74078134" w14:textId="3F1963F4" w:rsidR="00C3300D" w:rsidRDefault="00B22A4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837909" w:history="1">
            <w:r w:rsidR="00C3300D" w:rsidRPr="00902C6B">
              <w:rPr>
                <w:rStyle w:val="Hyperlink"/>
                <w:noProof/>
              </w:rPr>
              <w:t>Eigenschaften des Systems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_Toc29837909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5EF4A911" w14:textId="789514B0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0" w:history="1">
            <w:r w:rsidR="00C3300D" w:rsidRPr="00902C6B">
              <w:rPr>
                <w:rStyle w:val="Hyperlink"/>
                <w:noProof/>
              </w:rPr>
              <w:t>Zeitliche Abhängigkeiten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_Toc29837910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6B06D0B5" w14:textId="783D3896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1" w:history="1">
            <w:r w:rsidR="00C3300D" w:rsidRPr="00902C6B">
              <w:rPr>
                <w:rStyle w:val="Hyperlink"/>
                <w:noProof/>
              </w:rPr>
              <w:t>Modellierung in Uppaal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_Toc29837911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7F81A04B" w14:textId="1A960AC2" w:rsidR="00C3300D" w:rsidRDefault="00B22A4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837912" w:history="1">
            <w:r w:rsidR="00C3300D" w:rsidRPr="00902C6B">
              <w:rPr>
                <w:rStyle w:val="Hyperlink"/>
                <w:noProof/>
              </w:rPr>
              <w:t>Modelle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_Toc29837912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2AEF56DB" w14:textId="4C803720" w:rsidR="00C3300D" w:rsidRDefault="00B22A4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837913" w:history="1">
            <w:r w:rsidR="00C3300D" w:rsidRPr="00902C6B">
              <w:rPr>
                <w:rStyle w:val="Hyperlink"/>
                <w:noProof/>
              </w:rPr>
              <w:t>Ergebnisse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_Toc29837913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3AE3E1E8" w14:textId="512C2853" w:rsidR="00C3300D" w:rsidRDefault="00B22A43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29837914" w:history="1">
            <w:r w:rsidR="00C3300D" w:rsidRPr="00902C6B">
              <w:rPr>
                <w:rStyle w:val="Hyperlink"/>
                <w:noProof/>
              </w:rPr>
              <w:t>Auswertung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_Toc29837914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535E4CA9" w14:textId="6268C390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5" w:history="1">
            <w:r w:rsidR="00C3300D" w:rsidRPr="00902C6B">
              <w:rPr>
                <w:rStyle w:val="Hyperlink"/>
                <w:noProof/>
              </w:rPr>
              <w:t>Requirements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_Toc29837915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63AFBEE4" w14:textId="2F345768" w:rsidR="00C3300D" w:rsidRDefault="00B22A4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837916" w:history="1">
            <w:r w:rsidR="00C3300D" w:rsidRPr="00902C6B">
              <w:rPr>
                <w:rStyle w:val="Hyperlink"/>
                <w:noProof/>
              </w:rPr>
              <w:t>Modellierung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_Toc29837916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683B2650" w14:textId="47B6E4EB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7" w:history="1">
            <w:r w:rsidR="00C3300D" w:rsidRPr="00902C6B">
              <w:rPr>
                <w:rStyle w:val="Hyperlink"/>
                <w:noProof/>
              </w:rPr>
              <w:t>Komponenten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_Toc29837917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4039C412" w14:textId="11C13A7A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8" w:history="1">
            <w:r w:rsidR="00C3300D" w:rsidRPr="00902C6B">
              <w:rPr>
                <w:rStyle w:val="Hyperlink"/>
                <w:noProof/>
              </w:rPr>
              <w:t>Testen des Systems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_Toc29837918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0323CDCB" w14:textId="7072F788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19" w:history="1">
            <w:r w:rsidR="00C3300D" w:rsidRPr="00902C6B">
              <w:rPr>
                <w:rStyle w:val="Hyperlink"/>
                <w:noProof/>
              </w:rPr>
              <w:t>Fazit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_Toc29837919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0F9AA3C4" w14:textId="5E941B0E" w:rsidR="00C3300D" w:rsidRDefault="00B22A4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29837920" w:history="1">
            <w:r w:rsidR="00C3300D" w:rsidRPr="00902C6B">
              <w:rPr>
                <w:rStyle w:val="Hyperlink"/>
                <w:noProof/>
              </w:rPr>
              <w:t>Gesamtauswertung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_Toc29837920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3A894077" w14:textId="68ED39CF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21" w:history="1">
            <w:r w:rsidR="00C3300D" w:rsidRPr="00902C6B">
              <w:rPr>
                <w:rStyle w:val="Hyperlink"/>
                <w:noProof/>
              </w:rPr>
              <w:t>Zielerfüllung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_Toc29837921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3E7AF0CB" w14:textId="0AEA843D" w:rsidR="00C3300D" w:rsidRDefault="00B22A4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9837922" w:history="1">
            <w:r w:rsidR="00C3300D" w:rsidRPr="00902C6B">
              <w:rPr>
                <w:rStyle w:val="Hyperlink"/>
                <w:noProof/>
              </w:rPr>
              <w:t>Antwort</w:t>
            </w:r>
            <w:r w:rsidR="00C3300D">
              <w:rPr>
                <w:noProof/>
                <w:webHidden/>
              </w:rPr>
              <w:tab/>
            </w:r>
            <w:r w:rsidR="00C3300D">
              <w:rPr>
                <w:noProof/>
                <w:webHidden/>
              </w:rPr>
              <w:fldChar w:fldCharType="begin"/>
            </w:r>
            <w:r w:rsidR="00C3300D">
              <w:rPr>
                <w:noProof/>
                <w:webHidden/>
              </w:rPr>
              <w:instrText xml:space="preserve"> PAGEREF _Toc29837922 \h </w:instrText>
            </w:r>
            <w:r w:rsidR="00C3300D">
              <w:rPr>
                <w:noProof/>
                <w:webHidden/>
              </w:rPr>
            </w:r>
            <w:r w:rsidR="00C3300D">
              <w:rPr>
                <w:noProof/>
                <w:webHidden/>
              </w:rPr>
              <w:fldChar w:fldCharType="separate"/>
            </w:r>
            <w:r w:rsidR="00327D3F">
              <w:rPr>
                <w:noProof/>
                <w:webHidden/>
              </w:rPr>
              <w:t>3</w:t>
            </w:r>
            <w:r w:rsidR="00C3300D">
              <w:rPr>
                <w:noProof/>
                <w:webHidden/>
              </w:rPr>
              <w:fldChar w:fldCharType="end"/>
            </w:r>
          </w:hyperlink>
        </w:p>
        <w:p w14:paraId="0D74743D" w14:textId="77777777" w:rsidR="00C432E6" w:rsidRDefault="00C432E6">
          <w:r>
            <w:rPr>
              <w:b/>
              <w:bCs/>
            </w:rPr>
            <w:fldChar w:fldCharType="end"/>
          </w:r>
        </w:p>
      </w:sdtContent>
    </w:sdt>
    <w:p w14:paraId="479C0F7E" w14:textId="77777777" w:rsidR="00C3300D" w:rsidRDefault="00C330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29837906"/>
      <w:r>
        <w:br w:type="page"/>
      </w:r>
    </w:p>
    <w:p w14:paraId="490B2B9D" w14:textId="77777777" w:rsidR="00C3300D" w:rsidRDefault="00C432E6" w:rsidP="00C3300D">
      <w:pPr>
        <w:pStyle w:val="berschrift1"/>
      </w:pPr>
      <w:r>
        <w:lastRenderedPageBreak/>
        <w:t>Einleitung</w:t>
      </w:r>
      <w:bookmarkEnd w:id="0"/>
      <w:r w:rsidR="00C3300D" w:rsidRPr="00C3300D">
        <w:t xml:space="preserve"> </w:t>
      </w:r>
    </w:p>
    <w:p w14:paraId="4C9513E1" w14:textId="4A32E745" w:rsidR="00C3300D" w:rsidRDefault="0093385B" w:rsidP="00C3300D">
      <w:pPr>
        <w:pStyle w:val="berschrift2"/>
      </w:pPr>
      <w:r>
        <w:t>Problem</w:t>
      </w:r>
    </w:p>
    <w:p w14:paraId="0E288385" w14:textId="5704EE7B" w:rsidR="006C7A90" w:rsidRDefault="00260A50" w:rsidP="006C7A90">
      <w:pPr>
        <w:pStyle w:val="KeinLeerraum"/>
      </w:pPr>
      <w:r>
        <w:t>Wie lässt sich ein System für autonome Beförderung realisieren, dass bei einer enormen Anzahl an Teilnehmern noch robust und skalierbar bleibt.</w:t>
      </w:r>
    </w:p>
    <w:p w14:paraId="733DD54C" w14:textId="1DB2DCF1" w:rsidR="00260A50" w:rsidRDefault="00260A50" w:rsidP="006C7A90">
      <w:pPr>
        <w:pStyle w:val="KeinLeerraum"/>
      </w:pPr>
      <w:r>
        <w:t>Welche Maßnahmen sind erforderlich, um Passagiere innerhalb einer garantierten Zeit von A nach B zu bringen.</w:t>
      </w:r>
    </w:p>
    <w:p w14:paraId="406D8DD3" w14:textId="1935B84A" w:rsidR="00260A50" w:rsidRDefault="00260A50" w:rsidP="006C7A90">
      <w:pPr>
        <w:pStyle w:val="KeinLeerraum"/>
      </w:pPr>
      <w:proofErr w:type="spellStart"/>
      <w:r>
        <w:t>Autonomität</w:t>
      </w:r>
      <w:proofErr w:type="spellEnd"/>
      <w:r>
        <w:t xml:space="preserve"> der einzelnen Komponenten (Ausfall von Backend)</w:t>
      </w:r>
    </w:p>
    <w:p w14:paraId="3CEBA1FC" w14:textId="58C500EC" w:rsidR="00B22A43" w:rsidRDefault="00B22A43" w:rsidP="00B22A43">
      <w:pPr>
        <w:pStyle w:val="berschrift2"/>
      </w:pPr>
      <w:proofErr w:type="spellStart"/>
      <w:r>
        <w:t>Related</w:t>
      </w:r>
      <w:proofErr w:type="spellEnd"/>
      <w:r>
        <w:t xml:space="preserve"> Work</w:t>
      </w:r>
    </w:p>
    <w:p w14:paraId="18C14E21" w14:textId="4E9DD418" w:rsidR="00B22A43" w:rsidRPr="00B22A43" w:rsidRDefault="00B22A43" w:rsidP="00B22A43">
      <w:pPr>
        <w:pStyle w:val="KeinLeerraum"/>
      </w:pPr>
      <w:r>
        <w:t>MOIA</w:t>
      </w:r>
    </w:p>
    <w:p w14:paraId="434A448E" w14:textId="77777777" w:rsidR="00C432E6" w:rsidRDefault="00C3300D" w:rsidP="00C3300D">
      <w:pPr>
        <w:pStyle w:val="berschrift2"/>
      </w:pPr>
      <w:bookmarkStart w:id="1" w:name="_Toc29837908"/>
      <w:r>
        <w:t>Ziele</w:t>
      </w:r>
      <w:bookmarkEnd w:id="1"/>
    </w:p>
    <w:p w14:paraId="1334E11E" w14:textId="77777777" w:rsidR="00704DA8" w:rsidRDefault="004F4C22" w:rsidP="004F4C22">
      <w:pPr>
        <w:pStyle w:val="KeinLeerraum"/>
      </w:pPr>
      <w:r>
        <w:t>Große Anzahl an Passagieren &amp; Autonomen Fahrzeugen</w:t>
      </w:r>
    </w:p>
    <w:p w14:paraId="6EACF418" w14:textId="77777777" w:rsidR="004F4C22" w:rsidRDefault="004F4C22" w:rsidP="004F4C22">
      <w:pPr>
        <w:pStyle w:val="KeinLeerraum"/>
      </w:pPr>
      <w:r>
        <w:t>Zeitnahe Bearbeitung von Clients</w:t>
      </w:r>
    </w:p>
    <w:p w14:paraId="7C1D1F65" w14:textId="6265F708" w:rsidR="004F4C22" w:rsidRDefault="004F4C22" w:rsidP="004F4C22">
      <w:pPr>
        <w:pStyle w:val="KeinLeerraum"/>
      </w:pPr>
      <w:r>
        <w:t>Robustheit des Gesamtsystems (Ausfall von Backend-Komponenten)</w:t>
      </w:r>
    </w:p>
    <w:p w14:paraId="7CC2DBD3" w14:textId="16CE947D" w:rsidR="00260A50" w:rsidRDefault="00260A50" w:rsidP="00260A50">
      <w:pPr>
        <w:pStyle w:val="berschrift2"/>
      </w:pPr>
      <w:r>
        <w:t>Konzept</w:t>
      </w:r>
    </w:p>
    <w:p w14:paraId="0E233B0E" w14:textId="77777777" w:rsidR="00B22A43" w:rsidRPr="00B22A43" w:rsidRDefault="00B22A43" w:rsidP="00B22A43"/>
    <w:p w14:paraId="044A6E71" w14:textId="77777777" w:rsidR="00704DA8" w:rsidRDefault="00704DA8" w:rsidP="00C3300D">
      <w:pPr>
        <w:pStyle w:val="berschrift1"/>
      </w:pPr>
      <w:bookmarkStart w:id="2" w:name="_Toc29837909"/>
      <w:r>
        <w:t>Eigenschaften des Systems</w:t>
      </w:r>
      <w:bookmarkEnd w:id="2"/>
      <w:r w:rsidR="00C3300D" w:rsidRPr="00C3300D">
        <w:t xml:space="preserve"> </w:t>
      </w:r>
    </w:p>
    <w:p w14:paraId="367B8532" w14:textId="77777777" w:rsidR="00C3300D" w:rsidRDefault="00704DA8" w:rsidP="00C3300D">
      <w:pPr>
        <w:pStyle w:val="berschrift2"/>
      </w:pPr>
      <w:bookmarkStart w:id="3" w:name="_Toc29837910"/>
      <w:r>
        <w:t>Zeitliche Abhängigkeiten</w:t>
      </w:r>
      <w:bookmarkEnd w:id="3"/>
    </w:p>
    <w:p w14:paraId="3BB1A615" w14:textId="77777777" w:rsidR="004F4C22" w:rsidRDefault="004F4C22" w:rsidP="004F4C22">
      <w:pPr>
        <w:pStyle w:val="KeinLeerraum"/>
      </w:pPr>
      <w:r>
        <w:t>Zeitnahe Aufnahme von Clients in das System</w:t>
      </w:r>
    </w:p>
    <w:p w14:paraId="293D4215" w14:textId="77777777" w:rsidR="004F4C22" w:rsidRDefault="004F4C22" w:rsidP="004F4C22">
      <w:pPr>
        <w:pStyle w:val="KeinLeerraum"/>
      </w:pPr>
      <w:r>
        <w:t>Zeitnahe Aufnahme von Passagieren in die Fahrzeuge</w:t>
      </w:r>
    </w:p>
    <w:p w14:paraId="0990E3F1" w14:textId="77777777" w:rsidR="00704DA8" w:rsidRDefault="00704DA8" w:rsidP="00704DA8">
      <w:pPr>
        <w:pStyle w:val="berschrift2"/>
      </w:pPr>
      <w:bookmarkStart w:id="4" w:name="_Toc29837915"/>
      <w:proofErr w:type="spellStart"/>
      <w:r>
        <w:t>Requirements</w:t>
      </w:r>
      <w:bookmarkEnd w:id="4"/>
      <w:proofErr w:type="spellEnd"/>
    </w:p>
    <w:p w14:paraId="16854BA0" w14:textId="77777777" w:rsidR="004F4C22" w:rsidRPr="004F4C22" w:rsidRDefault="004F4C22" w:rsidP="004F4C22">
      <w:pPr>
        <w:pStyle w:val="KeinLeerraum"/>
      </w:pPr>
      <w:r>
        <w:t>Konkrete Anforderungen an mein System</w:t>
      </w:r>
      <w:r w:rsidR="005D5424">
        <w:t xml:space="preserve"> mit Erkenntnissen aus </w:t>
      </w:r>
      <w:proofErr w:type="spellStart"/>
      <w:r w:rsidR="005D5424">
        <w:t>Uppaal</w:t>
      </w:r>
      <w:proofErr w:type="spellEnd"/>
      <w:r w:rsidR="005D5424">
        <w:t xml:space="preserve"> und Zielen</w:t>
      </w:r>
    </w:p>
    <w:p w14:paraId="12B30003" w14:textId="77777777" w:rsidR="00704DA8" w:rsidRDefault="00704DA8" w:rsidP="00704DA8"/>
    <w:p w14:paraId="4DA7D67E" w14:textId="18F793E5" w:rsidR="00260A50" w:rsidRPr="004F4C22" w:rsidRDefault="00704DA8" w:rsidP="00260A50">
      <w:pPr>
        <w:pStyle w:val="berschrift1"/>
      </w:pPr>
      <w:bookmarkStart w:id="5" w:name="_Toc29837916"/>
      <w:r>
        <w:t>Modellierung</w:t>
      </w:r>
      <w:bookmarkEnd w:id="5"/>
      <w:r w:rsidR="00260A50" w:rsidRPr="00260A50">
        <w:t xml:space="preserve"> </w:t>
      </w:r>
    </w:p>
    <w:p w14:paraId="3ADC7E09" w14:textId="77777777" w:rsidR="00260A50" w:rsidRDefault="00260A50" w:rsidP="00260A50">
      <w:pPr>
        <w:pStyle w:val="berschrift2"/>
      </w:pPr>
      <w:bookmarkStart w:id="6" w:name="_Toc29837911"/>
      <w:r>
        <w:t xml:space="preserve">Modellierung in </w:t>
      </w:r>
      <w:proofErr w:type="spellStart"/>
      <w:r>
        <w:t>Uppaal</w:t>
      </w:r>
      <w:bookmarkEnd w:id="6"/>
      <w:proofErr w:type="spellEnd"/>
    </w:p>
    <w:p w14:paraId="37DBFD15" w14:textId="77777777" w:rsidR="00260A50" w:rsidRDefault="00260A50" w:rsidP="00260A50">
      <w:pPr>
        <w:pStyle w:val="berschrift3"/>
      </w:pPr>
      <w:bookmarkStart w:id="7" w:name="_Toc29837912"/>
      <w:r>
        <w:t>Modelle</w:t>
      </w:r>
      <w:bookmarkEnd w:id="7"/>
    </w:p>
    <w:p w14:paraId="0D88D1FE" w14:textId="77777777" w:rsidR="00260A50" w:rsidRDefault="00260A50" w:rsidP="00260A50">
      <w:pPr>
        <w:pStyle w:val="berschrift3"/>
      </w:pPr>
      <w:bookmarkStart w:id="8" w:name="_Toc29837913"/>
      <w:r>
        <w:t>Ergebnisse</w:t>
      </w:r>
      <w:bookmarkEnd w:id="8"/>
    </w:p>
    <w:p w14:paraId="7814201E" w14:textId="6CF1891D" w:rsidR="00704DA8" w:rsidRDefault="00260A50" w:rsidP="00260A50">
      <w:pPr>
        <w:pStyle w:val="berschrift3"/>
      </w:pPr>
      <w:bookmarkStart w:id="9" w:name="_Toc29837914"/>
      <w:r>
        <w:t>Auswertung</w:t>
      </w:r>
      <w:bookmarkEnd w:id="9"/>
    </w:p>
    <w:p w14:paraId="25707CB3" w14:textId="4E5F2C74" w:rsidR="00260A50" w:rsidRPr="00260A50" w:rsidRDefault="00704DA8" w:rsidP="00260A50">
      <w:pPr>
        <w:pStyle w:val="berschrift2"/>
      </w:pPr>
      <w:bookmarkStart w:id="10" w:name="_Toc29837917"/>
      <w:r>
        <w:t>Komponenten</w:t>
      </w:r>
      <w:bookmarkEnd w:id="10"/>
      <w:r w:rsidR="00260A50" w:rsidRPr="00260A50">
        <w:t xml:space="preserve"> </w:t>
      </w:r>
    </w:p>
    <w:p w14:paraId="37212578" w14:textId="343938A8" w:rsidR="00704DA8" w:rsidRDefault="00260A50" w:rsidP="00260A50">
      <w:pPr>
        <w:pStyle w:val="KeinLeerraum"/>
      </w:pPr>
      <w:r>
        <w:t>Komponentendiagramme</w:t>
      </w:r>
    </w:p>
    <w:p w14:paraId="0DA74F21" w14:textId="63FE14CA" w:rsidR="005D5424" w:rsidRDefault="00260A50" w:rsidP="00260A50">
      <w:pPr>
        <w:pStyle w:val="berschrift2"/>
      </w:pPr>
      <w:r>
        <w:t>Architektur</w:t>
      </w:r>
    </w:p>
    <w:p w14:paraId="669352FE" w14:textId="20D488F7" w:rsidR="005D5424" w:rsidRPr="005D5424" w:rsidRDefault="005D5424" w:rsidP="005D5424">
      <w:pPr>
        <w:pStyle w:val="KeinLeerraum"/>
      </w:pPr>
      <w:proofErr w:type="spellStart"/>
      <w:r>
        <w:t>Duplizierbarkeit</w:t>
      </w:r>
      <w:proofErr w:type="spellEnd"/>
      <w:r>
        <w:t xml:space="preserve"> von Backend-Anwendungen für </w:t>
      </w:r>
      <w:r w:rsidR="00260A50">
        <w:t>Skalierbarkeit</w:t>
      </w:r>
      <w:r>
        <w:t xml:space="preserve"> und Redundanz</w:t>
      </w:r>
    </w:p>
    <w:p w14:paraId="3CE3C858" w14:textId="77777777" w:rsidR="00C3300D" w:rsidRDefault="00C3300D" w:rsidP="00C3300D">
      <w:pPr>
        <w:pStyle w:val="berschrift2"/>
      </w:pPr>
      <w:bookmarkStart w:id="11" w:name="_Toc29837918"/>
      <w:r>
        <w:t>Testen des Systems</w:t>
      </w:r>
      <w:bookmarkEnd w:id="11"/>
    </w:p>
    <w:p w14:paraId="0989AB4B" w14:textId="77777777" w:rsidR="005D5424" w:rsidRPr="005D5424" w:rsidRDefault="005D5424" w:rsidP="005D5424">
      <w:pPr>
        <w:pStyle w:val="KeinLeerraum"/>
      </w:pPr>
      <w:r>
        <w:t>Quantitatives Testen aller K</w:t>
      </w:r>
      <w:bookmarkStart w:id="12" w:name="_GoBack"/>
      <w:bookmarkEnd w:id="12"/>
      <w:r>
        <w:t>omponenten unter simulierten Bedingungen</w:t>
      </w:r>
    </w:p>
    <w:p w14:paraId="017D0F20" w14:textId="77777777" w:rsidR="00704DA8" w:rsidRDefault="00C3300D" w:rsidP="00C3300D">
      <w:pPr>
        <w:pStyle w:val="berschrift2"/>
      </w:pPr>
      <w:bookmarkStart w:id="13" w:name="_Toc29837919"/>
      <w:r>
        <w:t>Fazit</w:t>
      </w:r>
      <w:bookmarkEnd w:id="13"/>
    </w:p>
    <w:p w14:paraId="35B9FEEA" w14:textId="77777777" w:rsidR="00C3300D" w:rsidRDefault="00C3300D" w:rsidP="00C3300D"/>
    <w:p w14:paraId="3B752B01" w14:textId="77777777" w:rsidR="00C3300D" w:rsidRDefault="00C3300D" w:rsidP="00C3300D">
      <w:pPr>
        <w:pStyle w:val="berschrift1"/>
      </w:pPr>
      <w:bookmarkStart w:id="14" w:name="_Toc29837920"/>
      <w:r>
        <w:t>Gesamtauswertung</w:t>
      </w:r>
      <w:bookmarkEnd w:id="14"/>
    </w:p>
    <w:p w14:paraId="18FF9C0F" w14:textId="77777777" w:rsidR="00C3300D" w:rsidRDefault="00C3300D" w:rsidP="00C3300D">
      <w:pPr>
        <w:pStyle w:val="berschrift2"/>
      </w:pPr>
      <w:bookmarkStart w:id="15" w:name="_Toc29837921"/>
      <w:r>
        <w:t>Zielerfüllung</w:t>
      </w:r>
      <w:bookmarkEnd w:id="15"/>
    </w:p>
    <w:p w14:paraId="2112A4FF" w14:textId="77777777" w:rsidR="00C3300D" w:rsidRPr="00C432E6" w:rsidRDefault="00C3300D" w:rsidP="00C3300D">
      <w:pPr>
        <w:pStyle w:val="berschrift2"/>
      </w:pPr>
      <w:bookmarkStart w:id="16" w:name="_Toc29837922"/>
      <w:r>
        <w:t>Antwort</w:t>
      </w:r>
      <w:bookmarkEnd w:id="16"/>
    </w:p>
    <w:sectPr w:rsidR="00C3300D" w:rsidRPr="00C432E6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C794E" w14:textId="77777777" w:rsidR="00877887" w:rsidRDefault="00877887" w:rsidP="00F309C9">
      <w:pPr>
        <w:spacing w:after="0" w:line="240" w:lineRule="auto"/>
      </w:pPr>
      <w:r>
        <w:separator/>
      </w:r>
    </w:p>
  </w:endnote>
  <w:endnote w:type="continuationSeparator" w:id="0">
    <w:p w14:paraId="57CBEB00" w14:textId="77777777" w:rsidR="00877887" w:rsidRDefault="00877887" w:rsidP="00F3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4C57" w14:textId="77777777" w:rsidR="00877887" w:rsidRDefault="00877887" w:rsidP="00F309C9">
      <w:pPr>
        <w:spacing w:after="0" w:line="240" w:lineRule="auto"/>
      </w:pPr>
      <w:r>
        <w:separator/>
      </w:r>
    </w:p>
  </w:footnote>
  <w:footnote w:type="continuationSeparator" w:id="0">
    <w:p w14:paraId="35731137" w14:textId="77777777" w:rsidR="00877887" w:rsidRDefault="00877887" w:rsidP="00F309C9">
      <w:pPr>
        <w:spacing w:after="0" w:line="240" w:lineRule="auto"/>
      </w:pPr>
      <w:r>
        <w:continuationSeparator/>
      </w:r>
    </w:p>
  </w:footnote>
  <w:footnote w:id="1">
    <w:p w14:paraId="2F011F56" w14:textId="77777777" w:rsidR="00C432E6" w:rsidRDefault="00C432E6">
      <w:pPr>
        <w:pStyle w:val="Funotentext"/>
      </w:pPr>
      <w:r>
        <w:rPr>
          <w:rStyle w:val="Funotenzeichen"/>
        </w:rPr>
        <w:footnoteRef/>
      </w:r>
      <w:r>
        <w:t xml:space="preserve"> Modifiziert, Original: </w:t>
      </w:r>
      <w:r w:rsidRPr="00C432E6">
        <w:t>https://www.engadget.com/2017/12/04/vw-moia-ride-sharing-electric-van/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36286678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4FED8D4D" w14:textId="77777777" w:rsidR="00F309C9" w:rsidRDefault="00F309C9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6752B5C3" w14:textId="77777777" w:rsidR="00F309C9" w:rsidRDefault="00F309C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C"/>
    <w:rsid w:val="00260A50"/>
    <w:rsid w:val="002930FC"/>
    <w:rsid w:val="00327D3F"/>
    <w:rsid w:val="003A4E82"/>
    <w:rsid w:val="004F4C22"/>
    <w:rsid w:val="005D5424"/>
    <w:rsid w:val="00607240"/>
    <w:rsid w:val="006C7A90"/>
    <w:rsid w:val="00704DA8"/>
    <w:rsid w:val="00877887"/>
    <w:rsid w:val="008A7F48"/>
    <w:rsid w:val="0093385B"/>
    <w:rsid w:val="00A62862"/>
    <w:rsid w:val="00B22A43"/>
    <w:rsid w:val="00C3300D"/>
    <w:rsid w:val="00C432E6"/>
    <w:rsid w:val="00CA5718"/>
    <w:rsid w:val="00DB7C5E"/>
    <w:rsid w:val="00F3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3A564A"/>
  <w15:chartTrackingRefBased/>
  <w15:docId w15:val="{F8261B47-E6E2-4720-8F6A-10009132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4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4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28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2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286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2862"/>
    <w:rPr>
      <w:color w:val="5A5A5A" w:themeColor="text1" w:themeTint="A5"/>
      <w:spacing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F30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F30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09C9"/>
  </w:style>
  <w:style w:type="paragraph" w:styleId="Fuzeile">
    <w:name w:val="footer"/>
    <w:basedOn w:val="Standard"/>
    <w:link w:val="FuzeileZchn"/>
    <w:uiPriority w:val="99"/>
    <w:unhideWhenUsed/>
    <w:rsid w:val="00F30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09C9"/>
  </w:style>
  <w:style w:type="character" w:styleId="Hyperlink">
    <w:name w:val="Hyperlink"/>
    <w:basedOn w:val="Absatz-Standardschriftart"/>
    <w:uiPriority w:val="99"/>
    <w:unhideWhenUsed/>
    <w:rsid w:val="00F309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09C9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32E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32E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432E6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3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432E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432E6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04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4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04DA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4DA8"/>
    <w:pPr>
      <w:spacing w:after="100"/>
      <w:ind w:left="440"/>
    </w:pPr>
  </w:style>
  <w:style w:type="paragraph" w:styleId="KeinLeerraum">
    <w:name w:val="No Spacing"/>
    <w:uiPriority w:val="1"/>
    <w:qFormat/>
    <w:rsid w:val="006C7A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</b:Tag>
    <b:SourceType>InternetSite</b:SourceType>
    <b:Guid>{5E293F45-8F9E-49DC-9C33-4AA7DA799C78}</b:Guid>
    <b:Title>engadget</b:Title>
    <b:Author>
      <b:Author>
        <b:NameList>
          <b:Person>
            <b:Last>Dent</b:Last>
            <b:First>Steve</b:First>
          </b:Person>
        </b:NameList>
      </b:Author>
    </b:Author>
    <b:URL>https://www.engadget.com/2017/12/04/vw-moia-ride-sharing-electric-van/</b:URL>
    <b:InternetSiteTitle>engadget</b:InternetSiteTitle>
    <b:Year>2017</b:Year>
    <b:Month>04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4E1B384E-0ECE-4D16-8131-E7F459BF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5EA8F03.dotm</Template>
  <TotalTime>0</TotalTime>
  <Pages>3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Jannsen, Finn-Frederik</dc:creator>
  <cp:keywords/>
  <dc:description/>
  <cp:lastModifiedBy>Jannsen, Finn-Frederik</cp:lastModifiedBy>
  <cp:revision>5</cp:revision>
  <cp:lastPrinted>2020-01-13T19:42:00Z</cp:lastPrinted>
  <dcterms:created xsi:type="dcterms:W3CDTF">2020-01-13T18:01:00Z</dcterms:created>
  <dcterms:modified xsi:type="dcterms:W3CDTF">2020-01-14T09:23:00Z</dcterms:modified>
</cp:coreProperties>
</file>